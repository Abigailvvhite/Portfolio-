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80AD" w14:textId="77777777" w:rsidR="00C92AA2" w:rsidRPr="002E0857" w:rsidRDefault="002E0857">
      <w:pPr>
        <w:pStyle w:val="Name"/>
        <w:rPr>
          <w:b w:val="0"/>
          <w:sz w:val="28"/>
          <w:szCs w:val="28"/>
        </w:rPr>
      </w:pPr>
      <w:r w:rsidRPr="002E0857">
        <w:rPr>
          <w:b w:val="0"/>
          <w:sz w:val="28"/>
          <w:szCs w:val="28"/>
        </w:rPr>
        <w:t>Abigail White</w:t>
      </w:r>
    </w:p>
    <w:p w14:paraId="639946E9" w14:textId="418EFF10" w:rsidR="00C92AA2" w:rsidRDefault="002E0857">
      <w:pPr>
        <w:pStyle w:val="ContactInfo"/>
      </w:pPr>
      <w:r>
        <w:t xml:space="preserve">27 Dyer </w:t>
      </w:r>
      <w:r w:rsidR="001469B7">
        <w:t>St.</w:t>
      </w:r>
      <w:r w:rsidR="00756E9C">
        <w:t xml:space="preserve"> Warren R.I 02885 </w:t>
      </w:r>
      <w:r w:rsidR="002414F4">
        <w:t xml:space="preserve">401-252-6455 </w:t>
      </w:r>
      <w:r>
        <w:t>Abigailcwhite27@gmail.com</w:t>
      </w:r>
    </w:p>
    <w:sdt>
      <w:sdtPr>
        <w:id w:val="-1179423465"/>
        <w:placeholder>
          <w:docPart w:val="2CD9A65AD036C2408A85AC1226CB1855"/>
        </w:placeholder>
        <w:temporary/>
        <w:showingPlcHdr/>
        <w15:appearance w15:val="hidden"/>
      </w:sdtPr>
      <w:sdtEndPr/>
      <w:sdtContent>
        <w:p w14:paraId="0A423F3A" w14:textId="77777777" w:rsidR="00C92AA2" w:rsidRDefault="005B32D3">
          <w:pPr>
            <w:pStyle w:val="Heading1"/>
          </w:pPr>
          <w:r>
            <w:t>Objective</w:t>
          </w:r>
        </w:p>
      </w:sdtContent>
    </w:sdt>
    <w:p w14:paraId="2A803ABC" w14:textId="612CF0E9" w:rsidR="00C92AA2" w:rsidRPr="00243A49" w:rsidRDefault="00243A49" w:rsidP="00243A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>A Resident A</w:t>
      </w:r>
      <w:r w:rsidR="00170060" w:rsidRPr="0017006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 xml:space="preserve">ssistant position </w:t>
      </w:r>
      <w:r w:rsidR="0017006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 xml:space="preserve">where my skills can enhance the </w:t>
      </w:r>
      <w:r w:rsidR="001D444A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 xml:space="preserve">quality of life </w:t>
      </w:r>
      <w:r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 xml:space="preserve">among the </w:t>
      </w:r>
      <w:r w:rsidR="001D444A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>residents</w:t>
      </w:r>
      <w:r w:rsidR="0017006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en-US"/>
        </w:rPr>
        <w:t xml:space="preserve">. </w:t>
      </w:r>
    </w:p>
    <w:sdt>
      <w:sdtPr>
        <w:id w:val="1728489637"/>
        <w:placeholder>
          <w:docPart w:val="53D1624B2F6EDD449F8B82FA28EE091D"/>
        </w:placeholder>
        <w:temporary/>
        <w:showingPlcHdr/>
        <w15:appearance w15:val="hidden"/>
      </w:sdtPr>
      <w:sdtEndPr/>
      <w:sdtContent>
        <w:p w14:paraId="145A0DA6" w14:textId="77777777" w:rsidR="00C92AA2" w:rsidRDefault="005B32D3">
          <w:pPr>
            <w:pStyle w:val="Heading1"/>
          </w:pPr>
          <w:r>
            <w:t>Experience</w:t>
          </w:r>
        </w:p>
      </w:sdtContent>
    </w:sdt>
    <w:p w14:paraId="5DCA5A7E" w14:textId="77777777" w:rsidR="00C92AA2" w:rsidRDefault="006B6A0F">
      <w:r>
        <w:t xml:space="preserve">Sherry McGloin </w:t>
      </w:r>
      <w:r w:rsidR="00AA05BA">
        <w:t>1 (508) 922-1085</w:t>
      </w:r>
    </w:p>
    <w:p w14:paraId="36FE6EAA" w14:textId="34C1DA1F" w:rsidR="006B6A0F" w:rsidRDefault="00E07CD1">
      <w:pPr>
        <w:pStyle w:val="ListBullet"/>
      </w:pPr>
      <w:proofErr w:type="spellStart"/>
      <w:r>
        <w:t>Mangia</w:t>
      </w:r>
      <w:proofErr w:type="spellEnd"/>
      <w:r>
        <w:t xml:space="preserve"> Pizzeria- </w:t>
      </w:r>
      <w:r w:rsidR="00E9520F">
        <w:t>Front end/ 10/1 14 -3/1/15</w:t>
      </w:r>
    </w:p>
    <w:p w14:paraId="59E82FE5" w14:textId="3AA55605" w:rsidR="00D95ECA" w:rsidRDefault="005F4C88" w:rsidP="00D95ECA">
      <w:pPr>
        <w:pStyle w:val="ListBullet"/>
      </w:pPr>
      <w:r>
        <w:t>open an</w:t>
      </w:r>
      <w:r w:rsidR="00D95ECA">
        <w:t>d</w:t>
      </w:r>
      <w:r>
        <w:t xml:space="preserve"> </w:t>
      </w:r>
      <w:r w:rsidR="001469B7">
        <w:t>close</w:t>
      </w:r>
      <w:r w:rsidR="00E9520F">
        <w:t xml:space="preserve"> restaurant. </w:t>
      </w:r>
      <w:r w:rsidR="00D95ECA">
        <w:t>clean ta</w:t>
      </w:r>
      <w:r w:rsidR="00E9520F">
        <w:t>bles, serve food, and</w:t>
      </w:r>
      <w:r w:rsidR="00D95ECA">
        <w:t xml:space="preserve"> front cashier.</w:t>
      </w:r>
    </w:p>
    <w:p w14:paraId="3B82509D" w14:textId="1019C70D" w:rsidR="00D95ECA" w:rsidRDefault="00D95ECA" w:rsidP="00D95ECA">
      <w:pPr>
        <w:pStyle w:val="ListBullet"/>
        <w:numPr>
          <w:ilvl w:val="0"/>
          <w:numId w:val="0"/>
        </w:numPr>
        <w:ind w:left="216" w:hanging="216"/>
      </w:pPr>
      <w:r>
        <w:t xml:space="preserve">Russell </w:t>
      </w:r>
      <w:proofErr w:type="spellStart"/>
      <w:r>
        <w:t>Goy</w:t>
      </w:r>
      <w:r w:rsidR="00756E9C">
        <w:t>t</w:t>
      </w:r>
      <w:r>
        <w:t>e</w:t>
      </w:r>
      <w:proofErr w:type="spellEnd"/>
      <w:r>
        <w:t xml:space="preserve"> 1 (774) – 328-6263</w:t>
      </w:r>
    </w:p>
    <w:p w14:paraId="115B6A82" w14:textId="4498AE83" w:rsidR="00D95ECA" w:rsidRDefault="00D95ECA" w:rsidP="00D95ECA">
      <w:pPr>
        <w:pStyle w:val="ListBullet"/>
      </w:pPr>
      <w:proofErr w:type="spellStart"/>
      <w:r>
        <w:t>Traf</w:t>
      </w:r>
      <w:proofErr w:type="spellEnd"/>
      <w:r>
        <w:t xml:space="preserve"> Fords Restaurant - Busser/Hostess</w:t>
      </w:r>
      <w:r w:rsidR="00E9520F">
        <w:t xml:space="preserve"> – August 2016</w:t>
      </w:r>
      <w:r>
        <w:t xml:space="preserve"> –</w:t>
      </w:r>
      <w:r w:rsidR="00E9520F">
        <w:t>May 2017</w:t>
      </w:r>
    </w:p>
    <w:p w14:paraId="7B11BE09" w14:textId="6FF09DC9" w:rsidR="00C92AA2" w:rsidRDefault="00E9520F" w:rsidP="00D95ECA">
      <w:pPr>
        <w:pStyle w:val="ListBullet"/>
      </w:pPr>
      <w:r>
        <w:t>serve food, clean tables</w:t>
      </w:r>
      <w:r w:rsidR="004A01B3">
        <w:t xml:space="preserve"> and</w:t>
      </w:r>
      <w:r w:rsidR="00756E9C">
        <w:t xml:space="preserve"> </w:t>
      </w:r>
      <w:r w:rsidR="00B26042">
        <w:t>host</w:t>
      </w:r>
      <w:r w:rsidR="00756E9C">
        <w:t>.</w:t>
      </w:r>
      <w:r w:rsidR="00D95ECA">
        <w:t xml:space="preserve">  </w:t>
      </w:r>
      <w:r w:rsidR="005F4C88">
        <w:t xml:space="preserve"> </w:t>
      </w:r>
    </w:p>
    <w:p w14:paraId="670982EF" w14:textId="1F64E177" w:rsidR="00D439A9" w:rsidRDefault="00D439A9" w:rsidP="007906FE">
      <w:pPr>
        <w:pStyle w:val="ListBullet"/>
        <w:numPr>
          <w:ilvl w:val="0"/>
          <w:numId w:val="0"/>
        </w:numPr>
      </w:pPr>
      <w:r>
        <w:t>John Gagne</w:t>
      </w:r>
      <w:r w:rsidR="007906FE">
        <w:t xml:space="preserve"> </w:t>
      </w:r>
      <w:r w:rsidR="000B1E2F" w:rsidRPr="000B1E2F">
        <w:t>(774) 644-5529</w:t>
      </w:r>
    </w:p>
    <w:p w14:paraId="47E3894F" w14:textId="6C157BD6" w:rsidR="00277159" w:rsidRDefault="00277159" w:rsidP="00277159">
      <w:pPr>
        <w:pStyle w:val="ListBullet"/>
      </w:pPr>
      <w:r>
        <w:t>Nanny 2015-present</w:t>
      </w:r>
    </w:p>
    <w:p w14:paraId="3BD840BD" w14:textId="772C5A7F" w:rsidR="00D439A9" w:rsidRDefault="004A01B3" w:rsidP="00277159">
      <w:pPr>
        <w:pStyle w:val="ListBullet"/>
      </w:pPr>
      <w:r>
        <w:t>open and close church</w:t>
      </w:r>
      <w:r w:rsidR="00D439A9">
        <w:t xml:space="preserve"> daycare with 1</w:t>
      </w:r>
      <w:r w:rsidR="00D02C14">
        <w:t>2</w:t>
      </w:r>
      <w:r w:rsidR="00D439A9">
        <w:t xml:space="preserve">+ </w:t>
      </w:r>
      <w:r w:rsidR="00277159">
        <w:t xml:space="preserve">as needed </w:t>
      </w:r>
    </w:p>
    <w:sdt>
      <w:sdtPr>
        <w:id w:val="720946933"/>
        <w:placeholder>
          <w:docPart w:val="51764AE16178C141B0C2BFFB53F59C8F"/>
        </w:placeholder>
        <w:temporary/>
        <w:showingPlcHdr/>
        <w15:appearance w15:val="hidden"/>
      </w:sdtPr>
      <w:sdtEndPr/>
      <w:sdtContent>
        <w:p w14:paraId="72B4640A" w14:textId="77777777" w:rsidR="00C92AA2" w:rsidRDefault="005B32D3">
          <w:pPr>
            <w:pStyle w:val="Heading1"/>
          </w:pPr>
          <w:r>
            <w:t>Education</w:t>
          </w:r>
        </w:p>
      </w:sdtContent>
    </w:sdt>
    <w:p w14:paraId="683B26E9" w14:textId="77777777" w:rsidR="009117EF" w:rsidRDefault="004A01B3">
      <w:r>
        <w:t>Graduated</w:t>
      </w:r>
      <w:r w:rsidR="00AA05BA">
        <w:t xml:space="preserve"> Barrington Christian Academy </w:t>
      </w:r>
      <w:r>
        <w:t>2017 with High Honors</w:t>
      </w:r>
      <w:r w:rsidR="00AA05BA">
        <w:t>.</w:t>
      </w:r>
    </w:p>
    <w:p w14:paraId="0D6ECEBE" w14:textId="4A4805AD" w:rsidR="00C92AA2" w:rsidRDefault="009117EF">
      <w:r>
        <w:t>Attend</w:t>
      </w:r>
      <w:r w:rsidR="00D02C14">
        <w:t>ing</w:t>
      </w:r>
      <w:r>
        <w:t xml:space="preserve"> Cairn University </w:t>
      </w:r>
      <w:r w:rsidR="00AA05BA">
        <w:t xml:space="preserve"> </w:t>
      </w:r>
    </w:p>
    <w:sdt>
      <w:sdtPr>
        <w:id w:val="520597245"/>
        <w:placeholder>
          <w:docPart w:val="DF48BA704AB8364AA1BEC8E625E07602"/>
        </w:placeholder>
        <w:temporary/>
        <w:showingPlcHdr/>
        <w15:appearance w15:val="hidden"/>
      </w:sdtPr>
      <w:sdtEndPr/>
      <w:sdtContent>
        <w:p w14:paraId="6EFE1348" w14:textId="77777777" w:rsidR="00C92AA2" w:rsidRDefault="005B32D3">
          <w:pPr>
            <w:pStyle w:val="Heading1"/>
          </w:pPr>
          <w:r>
            <w:t>Awards and Acknowledgements</w:t>
          </w:r>
        </w:p>
      </w:sdtContent>
    </w:sdt>
    <w:p w14:paraId="24369D34" w14:textId="6DD42255" w:rsidR="00C92AA2" w:rsidRDefault="00E777C3" w:rsidP="00AA05BA">
      <w:pPr>
        <w:pStyle w:val="ListBullet"/>
      </w:pPr>
      <w:r>
        <w:t xml:space="preserve">Received </w:t>
      </w:r>
      <w:r w:rsidR="000D4CEC">
        <w:t>a Citation</w:t>
      </w:r>
      <w:r w:rsidR="0085233E">
        <w:t>.</w:t>
      </w:r>
      <w:r w:rsidR="000D4CEC">
        <w:t xml:space="preserve"> </w:t>
      </w:r>
      <w:r>
        <w:t xml:space="preserve">The 2017 Advance RI Lt. Governor Leadership Award </w:t>
      </w:r>
      <w:r w:rsidR="007A153F">
        <w:t>for unwavering dedica</w:t>
      </w:r>
      <w:r w:rsidR="000D4CEC">
        <w:t>tion to my school and community</w:t>
      </w:r>
      <w:r w:rsidR="00AA05BA">
        <w:t xml:space="preserve">. </w:t>
      </w:r>
    </w:p>
    <w:p w14:paraId="5E39AB08" w14:textId="7F880CBF" w:rsidR="00AA05BA" w:rsidRDefault="00385B30" w:rsidP="00AA05BA">
      <w:pPr>
        <w:pStyle w:val="ListBullet"/>
      </w:pPr>
      <w:r>
        <w:t xml:space="preserve">2017 </w:t>
      </w:r>
      <w:r w:rsidR="00FD5F14">
        <w:t>Congressional Art Competition Honorable Mention</w:t>
      </w:r>
    </w:p>
    <w:p w14:paraId="3D8DAF3A" w14:textId="5B8937FF" w:rsidR="00FD5F14" w:rsidRDefault="00FD5F14" w:rsidP="00AA05BA">
      <w:pPr>
        <w:pStyle w:val="ListBullet"/>
      </w:pPr>
      <w:r>
        <w:t>2016 Congressional Art Competition Third Place Winner</w:t>
      </w:r>
    </w:p>
    <w:p w14:paraId="4927A5A2" w14:textId="480E9583" w:rsidR="0085233E" w:rsidRDefault="0085233E" w:rsidP="00AA05BA">
      <w:pPr>
        <w:pStyle w:val="ListBullet"/>
      </w:pPr>
      <w:r>
        <w:t xml:space="preserve">2015-2016 Coastal Prep Basketball </w:t>
      </w:r>
      <w:proofErr w:type="gramStart"/>
      <w:r>
        <w:t xml:space="preserve">League </w:t>
      </w:r>
      <w:r w:rsidR="00944DB6">
        <w:t xml:space="preserve"> </w:t>
      </w:r>
      <w:r>
        <w:t>All</w:t>
      </w:r>
      <w:proofErr w:type="gramEnd"/>
      <w:r>
        <w:t>-Star</w:t>
      </w:r>
      <w:r w:rsidR="00E52D54">
        <w:t xml:space="preserve"> Award</w:t>
      </w:r>
    </w:p>
    <w:p w14:paraId="473091ED" w14:textId="7C86DB2A" w:rsidR="0085233E" w:rsidRDefault="0085233E" w:rsidP="00AA05BA">
      <w:pPr>
        <w:pStyle w:val="ListBullet"/>
      </w:pPr>
      <w:r>
        <w:t>2016 L</w:t>
      </w:r>
      <w:r w:rsidR="00E52D54">
        <w:t xml:space="preserve">ong Island Sound All Tournament Basketball </w:t>
      </w:r>
      <w:r>
        <w:t>Team</w:t>
      </w:r>
      <w:r w:rsidR="00944DB6">
        <w:t xml:space="preserve"> </w:t>
      </w:r>
      <w:r>
        <w:t xml:space="preserve">MVP </w:t>
      </w:r>
      <w:r w:rsidR="00E52D54">
        <w:t>Award</w:t>
      </w:r>
      <w:bookmarkStart w:id="0" w:name="_GoBack"/>
      <w:bookmarkEnd w:id="0"/>
    </w:p>
    <w:sectPr w:rsidR="0085233E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45997" w14:textId="77777777" w:rsidR="004D2D94" w:rsidRDefault="004D2D94">
      <w:r>
        <w:separator/>
      </w:r>
    </w:p>
  </w:endnote>
  <w:endnote w:type="continuationSeparator" w:id="0">
    <w:p w14:paraId="5D4AFAD9" w14:textId="77777777" w:rsidR="004D2D94" w:rsidRDefault="004D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14FD9" w14:textId="77777777" w:rsidR="00C92AA2" w:rsidRDefault="005B32D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7715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B5813" w14:textId="77777777" w:rsidR="004D2D94" w:rsidRDefault="004D2D94">
      <w:r>
        <w:separator/>
      </w:r>
    </w:p>
  </w:footnote>
  <w:footnote w:type="continuationSeparator" w:id="0">
    <w:p w14:paraId="6FF8BBD3" w14:textId="77777777" w:rsidR="004D2D94" w:rsidRDefault="004D2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CDF00" w14:textId="77777777" w:rsidR="00C92AA2" w:rsidRDefault="005B32D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86ADC8" wp14:editId="37C5A9C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65B9E4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4D8C2" w14:textId="77777777" w:rsidR="00C92AA2" w:rsidRDefault="005B32D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0EE740" wp14:editId="17CA3F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BE1B0" w14:textId="77777777" w:rsidR="00C92AA2" w:rsidRDefault="00C92AA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0EE74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4EBE1B0" w14:textId="77777777" w:rsidR="00C92AA2" w:rsidRDefault="00C92AA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57"/>
    <w:rsid w:val="000B1E2F"/>
    <w:rsid w:val="000D4CEC"/>
    <w:rsid w:val="001072BD"/>
    <w:rsid w:val="001469B7"/>
    <w:rsid w:val="00162312"/>
    <w:rsid w:val="00170060"/>
    <w:rsid w:val="00183C5A"/>
    <w:rsid w:val="001D444A"/>
    <w:rsid w:val="002414F4"/>
    <w:rsid w:val="00243A49"/>
    <w:rsid w:val="00277159"/>
    <w:rsid w:val="002E0857"/>
    <w:rsid w:val="00385B30"/>
    <w:rsid w:val="004A01B3"/>
    <w:rsid w:val="004D2D94"/>
    <w:rsid w:val="00500D9A"/>
    <w:rsid w:val="00554EE9"/>
    <w:rsid w:val="005B32D3"/>
    <w:rsid w:val="005F4C88"/>
    <w:rsid w:val="0069150C"/>
    <w:rsid w:val="006B6A0F"/>
    <w:rsid w:val="00756E9C"/>
    <w:rsid w:val="007906FE"/>
    <w:rsid w:val="007A153F"/>
    <w:rsid w:val="007B1EFC"/>
    <w:rsid w:val="0085233E"/>
    <w:rsid w:val="008C4668"/>
    <w:rsid w:val="009117EF"/>
    <w:rsid w:val="00944DB6"/>
    <w:rsid w:val="00AA05BA"/>
    <w:rsid w:val="00B26042"/>
    <w:rsid w:val="00C92AA2"/>
    <w:rsid w:val="00CD287C"/>
    <w:rsid w:val="00D02C14"/>
    <w:rsid w:val="00D439A9"/>
    <w:rsid w:val="00D95ECA"/>
    <w:rsid w:val="00E07CD1"/>
    <w:rsid w:val="00E52D54"/>
    <w:rsid w:val="00E777C3"/>
    <w:rsid w:val="00E9520F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1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white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D9A65AD036C2408A85AC1226CB1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C973D-BBF2-2346-82D0-712D0B5B0F4C}"/>
      </w:docPartPr>
      <w:docPartBody>
        <w:p w:rsidR="00355657" w:rsidRDefault="00237217">
          <w:pPr>
            <w:pStyle w:val="2CD9A65AD036C2408A85AC1226CB1855"/>
          </w:pPr>
          <w:r>
            <w:t>Objective</w:t>
          </w:r>
        </w:p>
      </w:docPartBody>
    </w:docPart>
    <w:docPart>
      <w:docPartPr>
        <w:name w:val="53D1624B2F6EDD449F8B82FA28EE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3546F-CCE3-D04F-82B1-872709E87735}"/>
      </w:docPartPr>
      <w:docPartBody>
        <w:p w:rsidR="00355657" w:rsidRDefault="00237217">
          <w:pPr>
            <w:pStyle w:val="53D1624B2F6EDD449F8B82FA28EE091D"/>
          </w:pPr>
          <w:r>
            <w:t>Experience</w:t>
          </w:r>
        </w:p>
      </w:docPartBody>
    </w:docPart>
    <w:docPart>
      <w:docPartPr>
        <w:name w:val="51764AE16178C141B0C2BFFB53F59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CE7B8-9010-D242-8067-3E7C7F9E9755}"/>
      </w:docPartPr>
      <w:docPartBody>
        <w:p w:rsidR="00355657" w:rsidRDefault="00237217">
          <w:pPr>
            <w:pStyle w:val="51764AE16178C141B0C2BFFB53F59C8F"/>
          </w:pPr>
          <w:r>
            <w:t>Education</w:t>
          </w:r>
        </w:p>
      </w:docPartBody>
    </w:docPart>
    <w:docPart>
      <w:docPartPr>
        <w:name w:val="DF48BA704AB8364AA1BEC8E625E07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FA31-0CB9-264C-B7DE-2E5D4FE869B8}"/>
      </w:docPartPr>
      <w:docPartBody>
        <w:p w:rsidR="00355657" w:rsidRDefault="00237217">
          <w:pPr>
            <w:pStyle w:val="DF48BA704AB8364AA1BEC8E625E07602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17"/>
    <w:rsid w:val="00027D06"/>
    <w:rsid w:val="001C41FA"/>
    <w:rsid w:val="00237217"/>
    <w:rsid w:val="00355657"/>
    <w:rsid w:val="00B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3BD8CBDE9EC49B82C95996B1D5BF7">
    <w:name w:val="70D3BD8CBDE9EC49B82C95996B1D5BF7"/>
  </w:style>
  <w:style w:type="paragraph" w:customStyle="1" w:styleId="534928E0F74E5C49A27F9C44D3934B75">
    <w:name w:val="534928E0F74E5C49A27F9C44D3934B75"/>
  </w:style>
  <w:style w:type="paragraph" w:customStyle="1" w:styleId="2CD9A65AD036C2408A85AC1226CB1855">
    <w:name w:val="2CD9A65AD036C2408A85AC1226CB1855"/>
  </w:style>
  <w:style w:type="paragraph" w:customStyle="1" w:styleId="1D05803BE998044899A9D7F2F2917CF3">
    <w:name w:val="1D05803BE998044899A9D7F2F2917CF3"/>
  </w:style>
  <w:style w:type="paragraph" w:customStyle="1" w:styleId="53D1624B2F6EDD449F8B82FA28EE091D">
    <w:name w:val="53D1624B2F6EDD449F8B82FA28EE091D"/>
  </w:style>
  <w:style w:type="paragraph" w:customStyle="1" w:styleId="FFE55BE89664B74D8A8FAA20F637B7A9">
    <w:name w:val="FFE55BE89664B74D8A8FAA20F637B7A9"/>
  </w:style>
  <w:style w:type="paragraph" w:customStyle="1" w:styleId="C1C58F3776921449BCF7504F01F4A4C1">
    <w:name w:val="C1C58F3776921449BCF7504F01F4A4C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8F5DB1E643028448D52BC5ED2EED7B8">
    <w:name w:val="58F5DB1E643028448D52BC5ED2EED7B8"/>
  </w:style>
  <w:style w:type="paragraph" w:customStyle="1" w:styleId="51764AE16178C141B0C2BFFB53F59C8F">
    <w:name w:val="51764AE16178C141B0C2BFFB53F59C8F"/>
  </w:style>
  <w:style w:type="paragraph" w:customStyle="1" w:styleId="54EE4E557C21B14688E1A61B570E5C9A">
    <w:name w:val="54EE4E557C21B14688E1A61B570E5C9A"/>
  </w:style>
  <w:style w:type="paragraph" w:customStyle="1" w:styleId="DF48BA704AB8364AA1BEC8E625E07602">
    <w:name w:val="DF48BA704AB8364AA1BEC8E625E07602"/>
  </w:style>
  <w:style w:type="paragraph" w:customStyle="1" w:styleId="415F849CFC2D7644B632AEC157B03A8E">
    <w:name w:val="415F849CFC2D7644B632AEC157B03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8CF1-9AEB-E944-B8CA-A085428A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81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abigailcwhite27@gmail.com</dc:creator>
  <cp:keywords/>
  <dc:description/>
  <cp:lastModifiedBy>abigailcwhite27@gmail.com</cp:lastModifiedBy>
  <cp:revision>7</cp:revision>
  <dcterms:created xsi:type="dcterms:W3CDTF">2017-02-17T16:10:00Z</dcterms:created>
  <dcterms:modified xsi:type="dcterms:W3CDTF">2018-11-07T17:05:00Z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